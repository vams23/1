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3C" w:rsidRDefault="003C71C0">
      <w:pPr>
        <w:pStyle w:val="ContactInfo"/>
      </w:pPr>
      <w:proofErr w:type="gramStart"/>
      <w:r>
        <w:t>2069 ,</w:t>
      </w:r>
      <w:proofErr w:type="gramEnd"/>
      <w:r>
        <w:t xml:space="preserve"> Rue Maisonneuve</w:t>
      </w:r>
      <w:r w:rsidR="002E7C66">
        <w:t>, Montreal</w:t>
      </w:r>
    </w:p>
    <w:p w:rsidR="002E7C66" w:rsidRDefault="003C71C0">
      <w:pPr>
        <w:pStyle w:val="ContactInfo"/>
      </w:pPr>
      <w:r>
        <w:t>H3H1K9</w:t>
      </w:r>
    </w:p>
    <w:p w:rsidR="002C48CB" w:rsidRDefault="003C71C0" w:rsidP="002C48CB">
      <w:pPr>
        <w:pStyle w:val="ContactInfo"/>
      </w:pPr>
      <w:r>
        <w:t>514-984-9676</w:t>
      </w:r>
    </w:p>
    <w:p w:rsidR="005A293C" w:rsidRDefault="003C71C0" w:rsidP="002C48CB">
      <w:pPr>
        <w:pStyle w:val="Email"/>
      </w:pPr>
      <w:hyperlink r:id="rId6" w:history="1">
        <w:r w:rsidRPr="00835DBD">
          <w:rPr>
            <w:rStyle w:val="Hyperlink"/>
          </w:rPr>
          <w:t>Nikhilaravelli@gmail.com</w:t>
        </w:r>
      </w:hyperlink>
    </w:p>
    <w:p w:rsidR="002C48CB" w:rsidRDefault="003C71C0" w:rsidP="002C48CB">
      <w:pPr>
        <w:pStyle w:val="Email"/>
      </w:pPr>
      <w:r w:rsidRPr="003C71C0">
        <w:t>https://www.linkedin.com/in/nikhil-aravelli-9b6565158</w:t>
      </w:r>
    </w:p>
    <w:p w:rsidR="005A293C" w:rsidRDefault="003C71C0">
      <w:pPr>
        <w:pStyle w:val="Name"/>
      </w:pPr>
      <w:r>
        <w:t>Nikhil aravelli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434"/>
        <w:gridCol w:w="7646"/>
      </w:tblGrid>
      <w:tr w:rsidR="005A293C" w:rsidTr="00D74413">
        <w:tc>
          <w:tcPr>
            <w:tcW w:w="2434" w:type="dxa"/>
            <w:tcMar>
              <w:right w:w="475" w:type="dxa"/>
            </w:tcMar>
          </w:tcPr>
          <w:p w:rsidR="005A293C" w:rsidRPr="00227A9B" w:rsidRDefault="009368FE">
            <w:pPr>
              <w:pStyle w:val="Heading1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 w:rsidRPr="00227A9B">
              <w:rPr>
                <w:rFonts w:asciiTheme="minorHAnsi" w:hAnsiTheme="minorHAnsi"/>
                <w:b/>
                <w:sz w:val="24"/>
                <w:szCs w:val="24"/>
              </w:rPr>
              <w:t>Objective</w:t>
            </w:r>
          </w:p>
        </w:tc>
        <w:tc>
          <w:tcPr>
            <w:tcW w:w="7646" w:type="dxa"/>
          </w:tcPr>
          <w:p w:rsidR="005A293C" w:rsidRPr="00227A9B" w:rsidRDefault="003C71C0" w:rsidP="002E7C66">
            <w:pPr>
              <w:tabs>
                <w:tab w:val="center" w:pos="586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in a Multimedia</w:t>
            </w:r>
            <w:r w:rsidR="002E7C66" w:rsidRPr="00227A9B">
              <w:rPr>
                <w:sz w:val="24"/>
                <w:szCs w:val="24"/>
              </w:rPr>
              <w:t xml:space="preserve"> company, had experience in </w:t>
            </w:r>
            <w:r>
              <w:rPr>
                <w:sz w:val="24"/>
                <w:szCs w:val="24"/>
              </w:rPr>
              <w:t>Digital marketing</w:t>
            </w:r>
            <w:r w:rsidR="00185E45">
              <w:rPr>
                <w:sz w:val="24"/>
                <w:szCs w:val="24"/>
              </w:rPr>
              <w:t>, Architectural</w:t>
            </w:r>
            <w:r w:rsidR="002E7C66" w:rsidRPr="00227A9B">
              <w:rPr>
                <w:sz w:val="24"/>
                <w:szCs w:val="24"/>
              </w:rPr>
              <w:t xml:space="preserve"> and Prototype Using Adobe </w:t>
            </w:r>
            <w:proofErr w:type="spellStart"/>
            <w:r w:rsidR="002E7C66" w:rsidRPr="00227A9B">
              <w:rPr>
                <w:sz w:val="24"/>
                <w:szCs w:val="24"/>
              </w:rPr>
              <w:t>xd</w:t>
            </w:r>
            <w:proofErr w:type="spellEnd"/>
            <w:r w:rsidR="002E7C66" w:rsidRPr="00227A9B">
              <w:rPr>
                <w:sz w:val="24"/>
                <w:szCs w:val="24"/>
              </w:rPr>
              <w:t xml:space="preserve"> with high end skills.</w:t>
            </w:r>
          </w:p>
        </w:tc>
      </w:tr>
      <w:tr w:rsidR="005A293C" w:rsidTr="00D74413">
        <w:tc>
          <w:tcPr>
            <w:tcW w:w="2434" w:type="dxa"/>
            <w:tcMar>
              <w:right w:w="475" w:type="dxa"/>
            </w:tcMar>
          </w:tcPr>
          <w:p w:rsidR="005A293C" w:rsidRPr="00227A9B" w:rsidRDefault="009368FE">
            <w:pPr>
              <w:pStyle w:val="Heading1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 w:rsidRPr="00227A9B">
              <w:rPr>
                <w:rFonts w:asciiTheme="minorHAnsi" w:hAnsiTheme="minorHAnsi"/>
                <w:b/>
                <w:sz w:val="24"/>
                <w:szCs w:val="24"/>
              </w:rPr>
              <w:t>Skills &amp; Abilities</w:t>
            </w:r>
          </w:p>
        </w:tc>
        <w:tc>
          <w:tcPr>
            <w:tcW w:w="7646" w:type="dxa"/>
          </w:tcPr>
          <w:p w:rsidR="002E7C66" w:rsidRPr="00227A9B" w:rsidRDefault="002E7C66" w:rsidP="002E7C66">
            <w:pPr>
              <w:pStyle w:val="ResumeText"/>
              <w:rPr>
                <w:sz w:val="24"/>
                <w:szCs w:val="24"/>
              </w:rPr>
            </w:pPr>
            <w:r w:rsidRPr="00227A9B">
              <w:rPr>
                <w:rFonts w:eastAsia="Calibri" w:cs="Calibri"/>
                <w:b/>
                <w:sz w:val="24"/>
                <w:szCs w:val="24"/>
              </w:rPr>
              <w:t xml:space="preserve">TECHNICAL SKILLS: </w:t>
            </w:r>
            <w:r w:rsidRPr="00227A9B">
              <w:rPr>
                <w:sz w:val="24"/>
                <w:szCs w:val="24"/>
              </w:rPr>
              <w:t xml:space="preserve">Adobe XD, Java, Linux, SQL, Photoshop, C </w:t>
            </w:r>
          </w:p>
          <w:p w:rsidR="002E7C66" w:rsidRPr="00227A9B" w:rsidRDefault="002E7C66" w:rsidP="002E7C66">
            <w:pPr>
              <w:pStyle w:val="ResumeText"/>
              <w:rPr>
                <w:sz w:val="24"/>
                <w:szCs w:val="24"/>
              </w:rPr>
            </w:pPr>
            <w:r w:rsidRPr="00227A9B">
              <w:rPr>
                <w:rFonts w:eastAsia="Calibri" w:cs="Calibri"/>
                <w:b/>
                <w:sz w:val="24"/>
                <w:szCs w:val="24"/>
              </w:rPr>
              <w:t xml:space="preserve">SOFT SKILLS: </w:t>
            </w:r>
            <w:r w:rsidRPr="00227A9B">
              <w:rPr>
                <w:sz w:val="24"/>
                <w:szCs w:val="24"/>
              </w:rPr>
              <w:t>Communication, Self-motivation, Adaptability, Creativity,</w:t>
            </w:r>
          </w:p>
          <w:p w:rsidR="005A293C" w:rsidRPr="00227A9B" w:rsidRDefault="002E7C66" w:rsidP="002E7C66">
            <w:pPr>
              <w:pStyle w:val="ResumeText"/>
              <w:rPr>
                <w:sz w:val="24"/>
                <w:szCs w:val="24"/>
              </w:rPr>
            </w:pPr>
            <w:r w:rsidRPr="00227A9B">
              <w:rPr>
                <w:sz w:val="24"/>
                <w:szCs w:val="24"/>
              </w:rPr>
              <w:t xml:space="preserve"> Time Management</w:t>
            </w:r>
          </w:p>
          <w:p w:rsidR="002E7C66" w:rsidRPr="00227A9B" w:rsidRDefault="002E7C66" w:rsidP="002E7C66">
            <w:pPr>
              <w:ind w:right="668"/>
              <w:rPr>
                <w:sz w:val="24"/>
                <w:szCs w:val="24"/>
              </w:rPr>
            </w:pPr>
            <w:r w:rsidRPr="00227A9B">
              <w:rPr>
                <w:rFonts w:eastAsia="Calibri" w:cs="Calibri"/>
                <w:b/>
                <w:sz w:val="24"/>
                <w:szCs w:val="24"/>
              </w:rPr>
              <w:t xml:space="preserve">LANGUAGES: </w:t>
            </w:r>
            <w:r w:rsidRPr="00227A9B">
              <w:rPr>
                <w:sz w:val="24"/>
                <w:szCs w:val="24"/>
              </w:rPr>
              <w:t>Telugu, Hindi, English</w:t>
            </w:r>
          </w:p>
        </w:tc>
      </w:tr>
      <w:tr w:rsidR="005A293C" w:rsidTr="00D74413">
        <w:tc>
          <w:tcPr>
            <w:tcW w:w="2434" w:type="dxa"/>
            <w:tcMar>
              <w:right w:w="475" w:type="dxa"/>
            </w:tcMar>
          </w:tcPr>
          <w:p w:rsidR="005A293C" w:rsidRPr="00227A9B" w:rsidRDefault="009368FE">
            <w:pPr>
              <w:pStyle w:val="Heading1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 w:rsidRPr="00227A9B">
              <w:rPr>
                <w:rFonts w:asciiTheme="minorHAnsi" w:hAnsiTheme="minorHAnsi"/>
                <w:b/>
                <w:sz w:val="24"/>
                <w:szCs w:val="24"/>
              </w:rPr>
              <w:t>Experience</w:t>
            </w:r>
          </w:p>
        </w:tc>
        <w:tc>
          <w:tcPr>
            <w:tcW w:w="7646" w:type="dxa"/>
          </w:tcPr>
          <w:p w:rsidR="005A293C" w:rsidRPr="00227A9B" w:rsidRDefault="00185E45" w:rsidP="00CF7089">
            <w:pPr>
              <w:pStyle w:val="Heading2"/>
              <w:outlineLvl w:val="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Digital minds</w:t>
            </w:r>
            <w:r w:rsidR="00CF7089" w:rsidRPr="00227A9B">
              <w:rPr>
                <w:rFonts w:asciiTheme="minorHAnsi" w:hAnsiTheme="minorHAnsi"/>
                <w:sz w:val="24"/>
                <w:szCs w:val="24"/>
              </w:rPr>
              <w:t xml:space="preserve"> – Hyderabad</w:t>
            </w:r>
          </w:p>
          <w:p w:rsidR="005A293C" w:rsidRPr="00227A9B" w:rsidRDefault="00185E45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June 2017 – 31 December</w:t>
            </w:r>
            <w:r w:rsidR="00CF7089" w:rsidRPr="00227A9B">
              <w:rPr>
                <w:sz w:val="24"/>
                <w:szCs w:val="24"/>
              </w:rPr>
              <w:t xml:space="preserve"> 2018 </w:t>
            </w:r>
          </w:p>
          <w:p w:rsidR="005A293C" w:rsidRPr="00227A9B" w:rsidRDefault="00185E45" w:rsidP="00CF7089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Vital role is to create graphics</w:t>
            </w:r>
            <w:r w:rsidR="00CF7089" w:rsidRPr="00227A9B">
              <w:rPr>
                <w:sz w:val="24"/>
                <w:szCs w:val="24"/>
              </w:rPr>
              <w:t xml:space="preserve"> as per the </w:t>
            </w:r>
            <w:proofErr w:type="spellStart"/>
            <w:r w:rsidR="00CF7089" w:rsidRPr="00227A9B">
              <w:rPr>
                <w:sz w:val="24"/>
                <w:szCs w:val="24"/>
              </w:rPr>
              <w:t>companie’s</w:t>
            </w:r>
            <w:proofErr w:type="spellEnd"/>
            <w:r w:rsidR="00CF7089" w:rsidRPr="00227A9B">
              <w:rPr>
                <w:sz w:val="24"/>
                <w:szCs w:val="24"/>
              </w:rPr>
              <w:t xml:space="preserve"> perspectives.</w:t>
            </w:r>
          </w:p>
        </w:tc>
      </w:tr>
      <w:tr w:rsidR="005A293C" w:rsidRPr="00227A9B" w:rsidTr="00D74413">
        <w:tc>
          <w:tcPr>
            <w:tcW w:w="2434" w:type="dxa"/>
            <w:tcMar>
              <w:right w:w="475" w:type="dxa"/>
            </w:tcMar>
          </w:tcPr>
          <w:p w:rsidR="005A293C" w:rsidRPr="00227A9B" w:rsidRDefault="009368FE">
            <w:pPr>
              <w:pStyle w:val="Heading1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 w:rsidRPr="00227A9B">
              <w:rPr>
                <w:rFonts w:asciiTheme="minorHAnsi" w:hAnsiTheme="minorHAnsi"/>
                <w:b/>
                <w:sz w:val="24"/>
                <w:szCs w:val="24"/>
              </w:rPr>
              <w:t>Education</w:t>
            </w:r>
          </w:p>
        </w:tc>
        <w:tc>
          <w:tcPr>
            <w:tcW w:w="7646" w:type="dxa"/>
          </w:tcPr>
          <w:p w:rsidR="005A293C" w:rsidRPr="00227A9B" w:rsidRDefault="00185E45">
            <w:pPr>
              <w:pStyle w:val="Heading2"/>
              <w:outlineLvl w:val="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Guru nanak </w:t>
            </w:r>
            <w:r w:rsidR="00CF7089" w:rsidRPr="00227A9B">
              <w:rPr>
                <w:rFonts w:asciiTheme="minorHAnsi" w:hAnsiTheme="minorHAnsi"/>
                <w:sz w:val="24"/>
                <w:szCs w:val="24"/>
              </w:rPr>
              <w:t xml:space="preserve">Institute of technology </w:t>
            </w:r>
            <w:r w:rsidR="002C48CB" w:rsidRPr="00227A9B">
              <w:rPr>
                <w:rFonts w:asciiTheme="minorHAnsi" w:hAnsiTheme="minorHAnsi"/>
                <w:sz w:val="24"/>
                <w:szCs w:val="24"/>
              </w:rPr>
              <w:t>–</w:t>
            </w:r>
            <w:r w:rsidR="00CF7089" w:rsidRPr="00227A9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C48CB" w:rsidRPr="00227A9B">
              <w:rPr>
                <w:rFonts w:asciiTheme="minorHAnsi" w:hAnsiTheme="minorHAnsi"/>
                <w:sz w:val="24"/>
                <w:szCs w:val="24"/>
              </w:rPr>
              <w:t>hyderabad – (Bachelors</w:t>
            </w:r>
            <w:r w:rsidR="00CF7089" w:rsidRPr="00227A9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C48CB" w:rsidRPr="00227A9B">
              <w:rPr>
                <w:rFonts w:asciiTheme="minorHAnsi" w:hAnsiTheme="minorHAnsi"/>
                <w:sz w:val="24"/>
                <w:szCs w:val="24"/>
              </w:rPr>
              <w:t>in cse)</w:t>
            </w:r>
          </w:p>
          <w:p w:rsidR="005A293C" w:rsidRPr="00227A9B" w:rsidRDefault="002C48CB" w:rsidP="002C48CB">
            <w:pPr>
              <w:pStyle w:val="ResumeText"/>
              <w:rPr>
                <w:sz w:val="24"/>
                <w:szCs w:val="24"/>
              </w:rPr>
            </w:pPr>
            <w:r w:rsidRPr="00227A9B">
              <w:rPr>
                <w:sz w:val="24"/>
                <w:szCs w:val="24"/>
              </w:rPr>
              <w:t>Part of a member of ISB.</w:t>
            </w:r>
          </w:p>
          <w:p w:rsidR="002C48CB" w:rsidRPr="00227A9B" w:rsidRDefault="00185E45" w:rsidP="002C48CB">
            <w:pPr>
              <w:pStyle w:val="ResumeTex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Participated in Hackathon </w:t>
            </w:r>
            <w:r w:rsidR="002C48CB" w:rsidRPr="00227A9B">
              <w:rPr>
                <w:sz w:val="24"/>
                <w:szCs w:val="24"/>
              </w:rPr>
              <w:t>workshop</w:t>
            </w:r>
            <w:r w:rsidR="002C48CB" w:rsidRPr="00227A9B">
              <w:rPr>
                <w:b/>
                <w:sz w:val="24"/>
                <w:szCs w:val="24"/>
              </w:rPr>
              <w:t>.</w:t>
            </w:r>
          </w:p>
        </w:tc>
      </w:tr>
      <w:tr w:rsidR="002C48CB" w:rsidTr="00D74413">
        <w:tc>
          <w:tcPr>
            <w:tcW w:w="2434" w:type="dxa"/>
            <w:tcMar>
              <w:right w:w="475" w:type="dxa"/>
            </w:tcMar>
          </w:tcPr>
          <w:p w:rsidR="002C48CB" w:rsidRPr="00227A9B" w:rsidRDefault="00227A9B" w:rsidP="00227A9B">
            <w:pPr>
              <w:pStyle w:val="Heading1"/>
              <w:jc w:val="center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b/>
                <w:sz w:val="24"/>
                <w:szCs w:val="24"/>
              </w:rPr>
              <w:t xml:space="preserve">           PROJECTs</w:t>
            </w:r>
          </w:p>
        </w:tc>
        <w:tc>
          <w:tcPr>
            <w:tcW w:w="7646" w:type="dxa"/>
          </w:tcPr>
          <w:p w:rsidR="008C2628" w:rsidRPr="008C2628" w:rsidRDefault="008C2628" w:rsidP="008C26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Hotel Booking</w:t>
            </w:r>
          </w:p>
          <w:p w:rsidR="002C48CB" w:rsidRDefault="008C2628" w:rsidP="008C2628">
            <w:pPr>
              <w:rPr>
                <w:sz w:val="24"/>
                <w:szCs w:val="24"/>
              </w:rPr>
            </w:pPr>
            <w:r w:rsidRPr="008C2628">
              <w:rPr>
                <w:sz w:val="24"/>
                <w:szCs w:val="24"/>
              </w:rPr>
              <w:t xml:space="preserve">Creating a </w:t>
            </w:r>
            <w:proofErr w:type="spellStart"/>
            <w:r w:rsidRPr="008C2628">
              <w:rPr>
                <w:sz w:val="24"/>
                <w:szCs w:val="24"/>
              </w:rPr>
              <w:t>Hotelbooking</w:t>
            </w:r>
            <w:proofErr w:type="spellEnd"/>
            <w:r w:rsidRPr="008C2628">
              <w:rPr>
                <w:sz w:val="24"/>
                <w:szCs w:val="24"/>
              </w:rPr>
              <w:t xml:space="preserve"> app which is Simpleand Userfriendly.(Most Concentrated on Design)</w:t>
            </w:r>
          </w:p>
          <w:p w:rsidR="008C2628" w:rsidRPr="008C2628" w:rsidRDefault="008C2628" w:rsidP="008C2628">
            <w:pPr>
              <w:rPr>
                <w:sz w:val="24"/>
                <w:szCs w:val="24"/>
              </w:rPr>
            </w:pPr>
            <w:r w:rsidRPr="008C2628">
              <w:rPr>
                <w:b/>
                <w:sz w:val="24"/>
                <w:szCs w:val="24"/>
              </w:rPr>
              <w:t>Tools Used</w:t>
            </w:r>
            <w:r w:rsidRPr="008C2628">
              <w:rPr>
                <w:sz w:val="24"/>
                <w:szCs w:val="24"/>
              </w:rPr>
              <w:t>: Adobe XD,</w:t>
            </w:r>
            <w:r>
              <w:rPr>
                <w:sz w:val="24"/>
                <w:szCs w:val="24"/>
              </w:rPr>
              <w:t xml:space="preserve"> </w:t>
            </w:r>
            <w:r w:rsidRPr="008C2628">
              <w:rPr>
                <w:sz w:val="24"/>
                <w:szCs w:val="24"/>
              </w:rPr>
              <w:t>Power point,</w:t>
            </w:r>
            <w:r>
              <w:rPr>
                <w:sz w:val="24"/>
                <w:szCs w:val="24"/>
              </w:rPr>
              <w:t xml:space="preserve"> </w:t>
            </w:r>
            <w:r w:rsidRPr="008C2628">
              <w:rPr>
                <w:sz w:val="24"/>
                <w:szCs w:val="24"/>
              </w:rPr>
              <w:t>Word Document,</w:t>
            </w:r>
            <w:r>
              <w:rPr>
                <w:sz w:val="24"/>
                <w:szCs w:val="24"/>
              </w:rPr>
              <w:t xml:space="preserve"> Git</w:t>
            </w:r>
            <w:r w:rsidRPr="008C2628">
              <w:rPr>
                <w:sz w:val="24"/>
                <w:szCs w:val="24"/>
              </w:rPr>
              <w:t>Hub</w:t>
            </w:r>
          </w:p>
          <w:p w:rsidR="008C2628" w:rsidRDefault="008C2628" w:rsidP="00227A9B">
            <w:pPr>
              <w:pStyle w:val="ResumeText"/>
              <w:rPr>
                <w:b/>
                <w:sz w:val="24"/>
                <w:szCs w:val="24"/>
              </w:rPr>
            </w:pPr>
          </w:p>
          <w:p w:rsidR="00227A9B" w:rsidRDefault="008C2628" w:rsidP="00227A9B">
            <w:pPr>
              <w:pStyle w:val="ResumeText"/>
              <w:rPr>
                <w:b/>
                <w:sz w:val="24"/>
                <w:szCs w:val="24"/>
              </w:rPr>
            </w:pPr>
            <w:r w:rsidRPr="008C2628">
              <w:rPr>
                <w:b/>
                <w:sz w:val="24"/>
                <w:szCs w:val="24"/>
              </w:rPr>
              <w:t>Smart Waste Management using IOT (India)</w:t>
            </w:r>
          </w:p>
          <w:p w:rsidR="00D74413" w:rsidRDefault="008C2628" w:rsidP="00D74413">
            <w:pPr>
              <w:rPr>
                <w:kern w:val="20"/>
                <w:sz w:val="24"/>
                <w:szCs w:val="24"/>
              </w:rPr>
            </w:pPr>
            <w:r w:rsidRPr="008C2628">
              <w:rPr>
                <w:kern w:val="20"/>
                <w:sz w:val="24"/>
                <w:szCs w:val="24"/>
              </w:rPr>
              <w:t>To Create a Dustbin using Sensors which  detects the level of garbage in the bin, Once it is full it will send a text to the municipality department (Used in India)</w:t>
            </w:r>
          </w:p>
          <w:p w:rsidR="008C2628" w:rsidRPr="00D74413" w:rsidRDefault="008C2628" w:rsidP="00D74413">
            <w:pPr>
              <w:rPr>
                <w:kern w:val="20"/>
                <w:sz w:val="24"/>
                <w:szCs w:val="24"/>
              </w:rPr>
            </w:pPr>
            <w:r w:rsidRPr="008C2628">
              <w:rPr>
                <w:b/>
                <w:sz w:val="24"/>
                <w:szCs w:val="24"/>
              </w:rPr>
              <w:lastRenderedPageBreak/>
              <w:t>Tools Used</w:t>
            </w:r>
            <w:r w:rsidRPr="008C2628">
              <w:rPr>
                <w:sz w:val="24"/>
                <w:szCs w:val="24"/>
              </w:rPr>
              <w:t>:</w:t>
            </w:r>
          </w:p>
          <w:p w:rsidR="008C2628" w:rsidRPr="008C2628" w:rsidRDefault="008C2628" w:rsidP="008C2628">
            <w:pPr>
              <w:pStyle w:val="ResumeText"/>
              <w:rPr>
                <w:sz w:val="24"/>
                <w:szCs w:val="24"/>
              </w:rPr>
            </w:pPr>
            <w:r w:rsidRPr="008C2628">
              <w:rPr>
                <w:b/>
                <w:sz w:val="24"/>
                <w:szCs w:val="24"/>
              </w:rPr>
              <w:t xml:space="preserve">Hardware  used:  </w:t>
            </w:r>
          </w:p>
          <w:p w:rsidR="008C2628" w:rsidRPr="008C2628" w:rsidRDefault="008C2628" w:rsidP="008C2628">
            <w:pPr>
              <w:pStyle w:val="ResumeText"/>
              <w:rPr>
                <w:sz w:val="24"/>
                <w:szCs w:val="24"/>
              </w:rPr>
            </w:pPr>
            <w:r w:rsidRPr="008C2628">
              <w:rPr>
                <w:sz w:val="24"/>
                <w:szCs w:val="24"/>
              </w:rPr>
              <w:t xml:space="preserve">Atmega32, Microcontroller, Max23, </w:t>
            </w:r>
            <w:proofErr w:type="spellStart"/>
            <w:r w:rsidRPr="008C2628">
              <w:rPr>
                <w:sz w:val="24"/>
                <w:szCs w:val="24"/>
              </w:rPr>
              <w:t>Gsm</w:t>
            </w:r>
            <w:proofErr w:type="spellEnd"/>
            <w:r w:rsidRPr="008C2628">
              <w:rPr>
                <w:sz w:val="24"/>
                <w:szCs w:val="24"/>
              </w:rPr>
              <w:t xml:space="preserve"> Modem, Power Supply, Ultrasonic Sensor, Alarm-Buzzer, Led Indicators.</w:t>
            </w:r>
          </w:p>
          <w:p w:rsidR="008C2628" w:rsidRPr="008C2628" w:rsidRDefault="008C2628" w:rsidP="008C2628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8C2628">
              <w:rPr>
                <w:b/>
                <w:sz w:val="24"/>
                <w:szCs w:val="24"/>
              </w:rPr>
              <w:t xml:space="preserve">Software used: </w:t>
            </w:r>
          </w:p>
          <w:p w:rsidR="008C2628" w:rsidRDefault="008C2628" w:rsidP="008C2628">
            <w:pPr>
              <w:pStyle w:val="ResumeText"/>
              <w:rPr>
                <w:sz w:val="24"/>
                <w:szCs w:val="24"/>
              </w:rPr>
            </w:pPr>
            <w:r w:rsidRPr="008C2628">
              <w:rPr>
                <w:sz w:val="24"/>
                <w:szCs w:val="24"/>
              </w:rPr>
              <w:t>AVR STUDIO4 IDE TOOL, AVR ISP PROGRAMER, EMBEDDED C PROGRAMMING, FLASHMAGIC, ORCAD.</w:t>
            </w:r>
          </w:p>
          <w:p w:rsidR="008C2628" w:rsidRDefault="008C2628" w:rsidP="008C2628">
            <w:pPr>
              <w:pStyle w:val="ResumeText"/>
              <w:rPr>
                <w:sz w:val="24"/>
                <w:szCs w:val="24"/>
              </w:rPr>
            </w:pPr>
          </w:p>
          <w:p w:rsidR="00D74413" w:rsidRPr="00D74413" w:rsidRDefault="00D74413" w:rsidP="00D74413">
            <w:pPr>
              <w:pStyle w:val="ResumeText"/>
              <w:rPr>
                <w:b/>
                <w:sz w:val="24"/>
                <w:szCs w:val="24"/>
              </w:rPr>
            </w:pPr>
            <w:r w:rsidRPr="00D74413">
              <w:rPr>
                <w:b/>
                <w:sz w:val="24"/>
                <w:szCs w:val="24"/>
              </w:rPr>
              <w:t>Under Ground Cable Fault Detection to Find Exact Location using IOT (India)</w:t>
            </w:r>
            <w:r w:rsidRPr="00D74413">
              <w:rPr>
                <w:b/>
                <w:sz w:val="24"/>
                <w:szCs w:val="24"/>
              </w:rPr>
              <w:tab/>
            </w:r>
          </w:p>
          <w:p w:rsidR="00D74413" w:rsidRPr="00D74413" w:rsidRDefault="00D74413" w:rsidP="00D74413">
            <w:pPr>
              <w:pStyle w:val="ResumeText"/>
              <w:rPr>
                <w:sz w:val="24"/>
                <w:szCs w:val="24"/>
              </w:rPr>
            </w:pPr>
            <w:r w:rsidRPr="00D74413">
              <w:rPr>
                <w:sz w:val="24"/>
                <w:szCs w:val="24"/>
              </w:rPr>
              <w:t>In this project we calculate the distance of underground cable fault from the base station in kilometers and displayed over the internet.</w:t>
            </w:r>
          </w:p>
          <w:p w:rsidR="00D74413" w:rsidRPr="00D74413" w:rsidRDefault="00D74413" w:rsidP="00D74413">
            <w:pPr>
              <w:pStyle w:val="ResumeText"/>
              <w:rPr>
                <w:sz w:val="24"/>
                <w:szCs w:val="24"/>
              </w:rPr>
            </w:pPr>
            <w:r w:rsidRPr="00D74413">
              <w:rPr>
                <w:b/>
                <w:sz w:val="24"/>
                <w:szCs w:val="24"/>
              </w:rPr>
              <w:t>Software used:</w:t>
            </w:r>
          </w:p>
          <w:p w:rsidR="00D74413" w:rsidRPr="00D74413" w:rsidRDefault="00D74413" w:rsidP="00D74413">
            <w:pPr>
              <w:pStyle w:val="Resume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D74413">
              <w:rPr>
                <w:sz w:val="24"/>
                <w:szCs w:val="24"/>
              </w:rPr>
              <w:t>compiler,  Language: Embedded C or Assembly</w:t>
            </w:r>
          </w:p>
          <w:p w:rsidR="00D74413" w:rsidRPr="00D74413" w:rsidRDefault="00D74413" w:rsidP="00D74413">
            <w:pPr>
              <w:pStyle w:val="ResumeText"/>
              <w:rPr>
                <w:sz w:val="24"/>
                <w:szCs w:val="24"/>
              </w:rPr>
            </w:pPr>
            <w:r w:rsidRPr="00D74413">
              <w:rPr>
                <w:b/>
                <w:sz w:val="24"/>
                <w:szCs w:val="24"/>
              </w:rPr>
              <w:t xml:space="preserve">Hardware used: </w:t>
            </w:r>
          </w:p>
          <w:p w:rsidR="00227A9B" w:rsidRPr="00D74413" w:rsidRDefault="00D74413" w:rsidP="00227A9B">
            <w:pPr>
              <w:pStyle w:val="ResumeText"/>
              <w:rPr>
                <w:sz w:val="24"/>
                <w:szCs w:val="24"/>
              </w:rPr>
            </w:pPr>
            <w:r w:rsidRPr="00D74413">
              <w:rPr>
                <w:sz w:val="24"/>
                <w:szCs w:val="24"/>
              </w:rPr>
              <w:t>8051 series Microcontroller, LCD Crystal, ADC, Relays, Relay Driver IC, Transformer, Diodes, Voltage Regulator, Resistors, Capacitors, LEDs, slid</w:t>
            </w:r>
            <w:bookmarkStart w:id="0" w:name="_GoBack"/>
            <w:bookmarkEnd w:id="0"/>
            <w:r w:rsidRPr="00D74413">
              <w:rPr>
                <w:sz w:val="24"/>
                <w:szCs w:val="24"/>
              </w:rPr>
              <w:t>e switches, max232 and GSM module.</w:t>
            </w:r>
          </w:p>
        </w:tc>
      </w:tr>
      <w:tr w:rsidR="005A293C" w:rsidTr="00D74413">
        <w:tc>
          <w:tcPr>
            <w:tcW w:w="2434" w:type="dxa"/>
            <w:tcMar>
              <w:right w:w="475" w:type="dxa"/>
            </w:tcMar>
          </w:tcPr>
          <w:p w:rsidR="005A293C" w:rsidRPr="00227A9B" w:rsidRDefault="009368FE">
            <w:pPr>
              <w:pStyle w:val="Heading1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 w:rsidRPr="00227A9B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Communication</w:t>
            </w:r>
          </w:p>
        </w:tc>
        <w:sdt>
          <w:sdtPr>
            <w:rPr>
              <w:sz w:val="24"/>
              <w:szCs w:val="24"/>
            </w:rPr>
            <w:id w:val="-2024851273"/>
            <w:placeholder>
              <w:docPart w:val="4C30631FBE284A5D918315A74708EEA0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7646" w:type="dxa"/>
              </w:tcPr>
              <w:p w:rsidR="005A293C" w:rsidRPr="00227A9B" w:rsidRDefault="009368FE">
                <w:pPr>
                  <w:pStyle w:val="ResumeText"/>
                  <w:rPr>
                    <w:sz w:val="24"/>
                    <w:szCs w:val="24"/>
                  </w:rPr>
                </w:pPr>
                <w:r w:rsidRPr="00227A9B">
                  <w:rPr>
                    <w:sz w:val="24"/>
                    <w:szCs w:val="24"/>
                  </w:rPr>
                  <w:t>You delivered that big presentation to rave reviews. This is the place to showcase your skills.</w:t>
                </w:r>
              </w:p>
            </w:tc>
          </w:sdtContent>
        </w:sdt>
      </w:tr>
      <w:tr w:rsidR="005A293C" w:rsidTr="00D74413">
        <w:tc>
          <w:tcPr>
            <w:tcW w:w="2434" w:type="dxa"/>
            <w:tcMar>
              <w:right w:w="475" w:type="dxa"/>
            </w:tcMar>
          </w:tcPr>
          <w:p w:rsidR="005A293C" w:rsidRPr="00227A9B" w:rsidRDefault="009368FE">
            <w:pPr>
              <w:pStyle w:val="Heading1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 w:rsidRPr="00227A9B">
              <w:rPr>
                <w:rFonts w:asciiTheme="minorHAnsi" w:hAnsiTheme="minorHAnsi"/>
                <w:b/>
                <w:sz w:val="24"/>
                <w:szCs w:val="24"/>
              </w:rPr>
              <w:t>Leadership</w:t>
            </w:r>
          </w:p>
        </w:tc>
        <w:sdt>
          <w:sdtPr>
            <w:rPr>
              <w:sz w:val="24"/>
              <w:szCs w:val="24"/>
            </w:rPr>
            <w:id w:val="2002840272"/>
            <w:placeholder>
              <w:docPart w:val="221110B2BB434D65B6D1117AD7E1FA50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7646" w:type="dxa"/>
              </w:tcPr>
              <w:p w:rsidR="005A293C" w:rsidRPr="00227A9B" w:rsidRDefault="009368FE">
                <w:pPr>
                  <w:pStyle w:val="ResumeText"/>
                  <w:rPr>
                    <w:sz w:val="24"/>
                    <w:szCs w:val="24"/>
                  </w:rPr>
                </w:pPr>
                <w:r w:rsidRPr="00227A9B">
                  <w:rPr>
                    <w:sz w:val="24"/>
                    <w:szCs w:val="24"/>
                  </w:rPr>
                  <w:t>Are you head of the condo board, or a team lead for your favorite charity? This is the perfect place to let everyone know</w:t>
                </w:r>
              </w:p>
            </w:tc>
          </w:sdtContent>
        </w:sdt>
      </w:tr>
    </w:tbl>
    <w:p w:rsidR="005A293C" w:rsidRDefault="005A293C"/>
    <w:sectPr w:rsidR="005A293C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0B3" w:rsidRDefault="00DC30B3">
      <w:pPr>
        <w:spacing w:after="0" w:line="240" w:lineRule="auto"/>
      </w:pPr>
      <w:r>
        <w:separator/>
      </w:r>
    </w:p>
  </w:endnote>
  <w:endnote w:type="continuationSeparator" w:id="0">
    <w:p w:rsidR="00DC30B3" w:rsidRDefault="00DC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C" w:rsidRDefault="009368F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85E4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0B3" w:rsidRDefault="00DC30B3">
      <w:pPr>
        <w:spacing w:after="0" w:line="240" w:lineRule="auto"/>
      </w:pPr>
      <w:r>
        <w:separator/>
      </w:r>
    </w:p>
  </w:footnote>
  <w:footnote w:type="continuationSeparator" w:id="0">
    <w:p w:rsidR="00DC30B3" w:rsidRDefault="00DC3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66"/>
    <w:rsid w:val="00185E45"/>
    <w:rsid w:val="00227A9B"/>
    <w:rsid w:val="002C48CB"/>
    <w:rsid w:val="002E7C66"/>
    <w:rsid w:val="003C71C0"/>
    <w:rsid w:val="005A293C"/>
    <w:rsid w:val="008C2628"/>
    <w:rsid w:val="009368FE"/>
    <w:rsid w:val="00CF7089"/>
    <w:rsid w:val="00D74413"/>
    <w:rsid w:val="00DC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D8AB"/>
  <w15:chartTrackingRefBased/>
  <w15:docId w15:val="{CAD80E30-AE4C-4B9E-9750-BF60F999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2C48CB"/>
    <w:rPr>
      <w:color w:val="646464" w:themeColor="hyperlink"/>
      <w:u w:val="single"/>
    </w:rPr>
  </w:style>
  <w:style w:type="table" w:customStyle="1" w:styleId="TableGrid">
    <w:name w:val="TableGrid"/>
    <w:rsid w:val="00227A9B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22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khilaravelli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93763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30631FBE284A5D918315A74708E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28ECF-08CB-4107-A8CB-A5E1F82BB79D}"/>
      </w:docPartPr>
      <w:docPartBody>
        <w:p w:rsidR="002D071D" w:rsidRDefault="0011041E">
          <w:pPr>
            <w:pStyle w:val="4C30631FBE284A5D918315A74708EEA0"/>
          </w:pPr>
          <w:r>
            <w:t>You delivered that big presentation to rave reviews. This is the place to showcase your skills.</w:t>
          </w:r>
        </w:p>
      </w:docPartBody>
    </w:docPart>
    <w:docPart>
      <w:docPartPr>
        <w:name w:val="221110B2BB434D65B6D1117AD7E1F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25B76-B22E-423B-AB18-04106FEA75C0}"/>
      </w:docPartPr>
      <w:docPartBody>
        <w:p w:rsidR="002D071D" w:rsidRDefault="0011041E">
          <w:pPr>
            <w:pStyle w:val="221110B2BB434D65B6D1117AD7E1FA50"/>
          </w:pPr>
          <w:r>
            <w:t>Are you head of the condo board, or a team lead for your favorite charity? This is the perfect place to let everyone know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1E"/>
    <w:rsid w:val="0011041E"/>
    <w:rsid w:val="002D071D"/>
    <w:rsid w:val="00B2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CFB85A3F8847C986048D3C4242488A">
    <w:name w:val="4ACFB85A3F8847C986048D3C4242488A"/>
  </w:style>
  <w:style w:type="paragraph" w:customStyle="1" w:styleId="C97D3C8724D74FB888977C1DCC5E1923">
    <w:name w:val="C97D3C8724D74FB888977C1DCC5E1923"/>
  </w:style>
  <w:style w:type="paragraph" w:customStyle="1" w:styleId="47A879BBD7E54155832464F4A3E8E493">
    <w:name w:val="47A879BBD7E54155832464F4A3E8E493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E09DBF48F11142DF9CA2F9FA5DE9123B">
    <w:name w:val="E09DBF48F11142DF9CA2F9FA5DE9123B"/>
  </w:style>
  <w:style w:type="paragraph" w:customStyle="1" w:styleId="5DA5DBC621544DF8B0C85C72154AD04C">
    <w:name w:val="5DA5DBC621544DF8B0C85C72154AD04C"/>
  </w:style>
  <w:style w:type="paragraph" w:customStyle="1" w:styleId="5761E16A73144F78B0962F0CDCF2D5F5">
    <w:name w:val="5761E16A73144F78B0962F0CDCF2D5F5"/>
  </w:style>
  <w:style w:type="paragraph" w:customStyle="1" w:styleId="157095841B13443F8B84C29999BEF07B">
    <w:name w:val="157095841B13443F8B84C29999BEF07B"/>
  </w:style>
  <w:style w:type="paragraph" w:customStyle="1" w:styleId="D0AE2CB9B496413694D9869706130F62">
    <w:name w:val="D0AE2CB9B496413694D9869706130F62"/>
  </w:style>
  <w:style w:type="paragraph" w:customStyle="1" w:styleId="45C1C241D55F4BF4BAFE62C66BF53FB6">
    <w:name w:val="45C1C241D55F4BF4BAFE62C66BF53FB6"/>
  </w:style>
  <w:style w:type="paragraph" w:customStyle="1" w:styleId="701A675BE72B4D14AFDFCB4BC72CF2F8">
    <w:name w:val="701A675BE72B4D14AFDFCB4BC72CF2F8"/>
  </w:style>
  <w:style w:type="paragraph" w:customStyle="1" w:styleId="771ED1FC027F4543BF83C6FA00175017">
    <w:name w:val="771ED1FC027F4543BF83C6FA00175017"/>
  </w:style>
  <w:style w:type="paragraph" w:customStyle="1" w:styleId="5A8EAE37845D41E5959D232F191F9F99">
    <w:name w:val="5A8EAE37845D41E5959D232F191F9F99"/>
  </w:style>
  <w:style w:type="paragraph" w:customStyle="1" w:styleId="8E1C18BECD4A41EEA3AACF9B5CD5B50B">
    <w:name w:val="8E1C18BECD4A41EEA3AACF9B5CD5B50B"/>
  </w:style>
  <w:style w:type="paragraph" w:customStyle="1" w:styleId="F588870F492940B5BDA87947C5BCA186">
    <w:name w:val="F588870F492940B5BDA87947C5BCA186"/>
  </w:style>
  <w:style w:type="paragraph" w:customStyle="1" w:styleId="C5609F179E554E27A73A90044A283687">
    <w:name w:val="C5609F179E554E27A73A90044A283687"/>
  </w:style>
  <w:style w:type="paragraph" w:customStyle="1" w:styleId="4C30631FBE284A5D918315A74708EEA0">
    <w:name w:val="4C30631FBE284A5D918315A74708EEA0"/>
  </w:style>
  <w:style w:type="paragraph" w:customStyle="1" w:styleId="221110B2BB434D65B6D1117AD7E1FA50">
    <w:name w:val="221110B2BB434D65B6D1117AD7E1FA50"/>
  </w:style>
  <w:style w:type="paragraph" w:customStyle="1" w:styleId="8209720FACC64310A66B08245C96436A">
    <w:name w:val="8209720FACC64310A66B08245C96436A"/>
  </w:style>
  <w:style w:type="paragraph" w:customStyle="1" w:styleId="D777E9026596448EAFE8A9A5908A784A">
    <w:name w:val="D777E9026596448EAFE8A9A5908A7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79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VAMSI YAMALA</dc:creator>
  <cp:keywords/>
  <dc:description/>
  <cp:lastModifiedBy>vamsi vams</cp:lastModifiedBy>
  <cp:revision>2</cp:revision>
  <dcterms:created xsi:type="dcterms:W3CDTF">2018-10-15T13:53:00Z</dcterms:created>
  <dcterms:modified xsi:type="dcterms:W3CDTF">2018-10-17T21:04:00Z</dcterms:modified>
</cp:coreProperties>
</file>